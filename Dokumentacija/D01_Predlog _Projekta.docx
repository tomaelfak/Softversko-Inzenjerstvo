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1BAC" w14:textId="77777777" w:rsidR="002343C5" w:rsidRPr="006F61C6" w:rsidRDefault="002343C5">
      <w:pPr>
        <w:pStyle w:val="BodyText"/>
        <w:rPr>
          <w:lang w:val="sr-Latn-CS"/>
        </w:rPr>
      </w:pPr>
    </w:p>
    <w:p w14:paraId="4FE78F9E" w14:textId="77777777" w:rsidR="006D0694" w:rsidRDefault="007F3B0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Ball Ball</w:t>
      </w:r>
    </w:p>
    <w:p w14:paraId="017D7D17" w14:textId="77777777" w:rsidR="002343C5" w:rsidRPr="007F3B04" w:rsidRDefault="007F3B04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 xml:space="preserve">Web aplikacija za </w:t>
      </w:r>
      <w:r>
        <w:rPr>
          <w:lang w:val="sr-Latn-RS"/>
        </w:rPr>
        <w:t>zakazivanje termina</w:t>
      </w:r>
    </w:p>
    <w:p w14:paraId="463482EB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78F479D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7EBB39F5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FAB69B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1E042359" w14:textId="77777777" w:rsidR="002343C5" w:rsidRPr="006F61C6" w:rsidRDefault="002343C5">
      <w:pPr>
        <w:rPr>
          <w:lang w:val="sr-Latn-CS"/>
        </w:rPr>
        <w:sectPr w:rsidR="002343C5" w:rsidRPr="006F61C6" w:rsidSect="007041D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FCCBCEA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126EE18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C781D9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7144015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EEB6D1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8C5418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401FA84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2CE046E" w14:textId="77777777" w:rsidR="002343C5" w:rsidRPr="006F61C6" w:rsidRDefault="00E1202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29</w:t>
            </w:r>
            <w:r w:rsidR="006F61C6" w:rsidRPr="006F61C6">
              <w:rPr>
                <w:lang w:val="sr-Latn-CS"/>
              </w:rPr>
              <w:t>.0</w:t>
            </w:r>
            <w:r>
              <w:rPr>
                <w:lang w:val="sr-Latn-CS"/>
              </w:rPr>
              <w:t>2</w:t>
            </w:r>
            <w:r w:rsidR="006F61C6" w:rsidRPr="006F61C6">
              <w:rPr>
                <w:lang w:val="sr-Latn-CS"/>
              </w:rPr>
              <w:t>.20</w:t>
            </w:r>
            <w:r w:rsidR="00932E62">
              <w:rPr>
                <w:lang w:val="sr-Latn-CS"/>
              </w:rPr>
              <w:t>24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48CBF62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697011F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A12D91A" w14:textId="77777777" w:rsidR="002343C5" w:rsidRPr="006F61C6" w:rsidRDefault="00932E6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Svetomir</w:t>
            </w:r>
          </w:p>
        </w:tc>
      </w:tr>
      <w:tr w:rsidR="002343C5" w:rsidRPr="006F61C6" w14:paraId="4E054F5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98803D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2070FB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3F3A2F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4BEFD3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7F5D55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CC1C26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04CB92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A68A43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B7022D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15C556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D075E9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EC5F40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B30349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35F7D7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3E454C46" w14:textId="77777777" w:rsidR="002343C5" w:rsidRPr="006F61C6" w:rsidRDefault="002343C5">
      <w:pPr>
        <w:rPr>
          <w:lang w:val="sr-Latn-CS"/>
        </w:rPr>
      </w:pPr>
    </w:p>
    <w:p w14:paraId="038BFCF0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2C733F0F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F7567C">
        <w:rPr>
          <w:noProof/>
        </w:rPr>
        <w:t>4</w:t>
      </w:r>
      <w:r w:rsidR="00A70277">
        <w:rPr>
          <w:noProof/>
        </w:rPr>
        <w:fldChar w:fldCharType="end"/>
      </w:r>
    </w:p>
    <w:p w14:paraId="5C46DAF2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 w:rsidR="00F7567C">
        <w:rPr>
          <w:noProof/>
        </w:rPr>
        <w:t>4</w:t>
      </w:r>
      <w:r>
        <w:rPr>
          <w:noProof/>
        </w:rPr>
        <w:fldChar w:fldCharType="end"/>
      </w:r>
    </w:p>
    <w:p w14:paraId="254A4E1B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 w:rsidR="00F7567C">
        <w:rPr>
          <w:noProof/>
        </w:rPr>
        <w:t>4</w:t>
      </w:r>
      <w:r>
        <w:rPr>
          <w:noProof/>
        </w:rPr>
        <w:fldChar w:fldCharType="end"/>
      </w:r>
    </w:p>
    <w:p w14:paraId="2EA333A2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  <w:fldChar w:fldCharType="separate"/>
      </w:r>
      <w:r w:rsidR="00F7567C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14:paraId="46008ED0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 w:rsidR="00F7567C">
        <w:rPr>
          <w:noProof/>
        </w:rPr>
        <w:t>4</w:t>
      </w:r>
      <w:r>
        <w:rPr>
          <w:noProof/>
        </w:rPr>
        <w:fldChar w:fldCharType="end"/>
      </w:r>
    </w:p>
    <w:p w14:paraId="1E73ADE9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_Toc507815239 \h </w:instrText>
      </w:r>
      <w:r>
        <w:rPr>
          <w:noProof/>
        </w:rPr>
      </w:r>
      <w:r>
        <w:rPr>
          <w:noProof/>
        </w:rPr>
        <w:fldChar w:fldCharType="separate"/>
      </w:r>
      <w:r w:rsidR="00F7567C">
        <w:rPr>
          <w:noProof/>
        </w:rPr>
        <w:t>5</w:t>
      </w:r>
      <w:r>
        <w:rPr>
          <w:noProof/>
        </w:rPr>
        <w:fldChar w:fldCharType="end"/>
      </w:r>
    </w:p>
    <w:p w14:paraId="56E39025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</w:r>
      <w:r>
        <w:rPr>
          <w:noProof/>
        </w:rPr>
        <w:fldChar w:fldCharType="separate"/>
      </w:r>
      <w:r w:rsidR="00F7567C">
        <w:rPr>
          <w:noProof/>
        </w:rPr>
        <w:t>5</w:t>
      </w:r>
      <w:r>
        <w:rPr>
          <w:noProof/>
        </w:rPr>
        <w:fldChar w:fldCharType="end"/>
      </w:r>
    </w:p>
    <w:p w14:paraId="731DC6BC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 w:rsidR="00F7567C">
        <w:rPr>
          <w:noProof/>
        </w:rPr>
        <w:t>6</w:t>
      </w:r>
      <w:r>
        <w:rPr>
          <w:noProof/>
        </w:rPr>
        <w:fldChar w:fldCharType="end"/>
      </w:r>
    </w:p>
    <w:p w14:paraId="585E1EB2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="00932E62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 w:rsidR="00F7567C">
        <w:rPr>
          <w:noProof/>
        </w:rPr>
        <w:t>6</w:t>
      </w:r>
      <w:r>
        <w:rPr>
          <w:noProof/>
        </w:rPr>
        <w:fldChar w:fldCharType="end"/>
      </w:r>
    </w:p>
    <w:p w14:paraId="2DCC6B02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932E62">
        <w:rPr>
          <w:rFonts w:ascii="Calibri" w:hAnsi="Calibri"/>
          <w:noProof/>
          <w:sz w:val="22"/>
          <w:szCs w:val="22"/>
          <w:lang w:eastAsia="en-US"/>
        </w:rPr>
        <w:t xml:space="preserve"> 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 w:rsidR="00F7567C">
        <w:rPr>
          <w:noProof/>
        </w:rPr>
        <w:t>7</w:t>
      </w:r>
      <w:r>
        <w:rPr>
          <w:noProof/>
        </w:rPr>
        <w:fldChar w:fldCharType="end"/>
      </w:r>
    </w:p>
    <w:p w14:paraId="1631E520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132FB559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284CDE11" w14:textId="77777777" w:rsidR="00A97B47" w:rsidRPr="00A97B47" w:rsidRDefault="00A97B47" w:rsidP="00A97B47">
      <w:pPr>
        <w:rPr>
          <w:lang w:val="sr-Latn-CS"/>
        </w:rPr>
      </w:pPr>
    </w:p>
    <w:p w14:paraId="27EFF7A3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932E62">
        <w:rPr>
          <w:lang w:val="sr-Latn-CS"/>
        </w:rPr>
        <w:t xml:space="preserve">web aplikacije za zakazivanje termina </w:t>
      </w:r>
      <w:r w:rsidR="006D0694">
        <w:rPr>
          <w:lang w:val="sr-Latn-CS"/>
        </w:rPr>
        <w:t xml:space="preserve">– </w:t>
      </w:r>
      <w:r w:rsidR="00932E62">
        <w:rPr>
          <w:lang w:val="sr-Latn-CS"/>
        </w:rPr>
        <w:t>Ball Ball</w:t>
      </w:r>
      <w:r w:rsidR="002343C5" w:rsidRPr="006F61C6">
        <w:rPr>
          <w:lang w:val="sr-Latn-CS"/>
        </w:rPr>
        <w:t xml:space="preserve">.  </w:t>
      </w:r>
    </w:p>
    <w:p w14:paraId="3BFBEA4D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4A586DC1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3D776087" w14:textId="77777777" w:rsidR="00F267E3" w:rsidRPr="00932E62" w:rsidRDefault="00F267E3" w:rsidP="00932E62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0"/>
        <w:gridCol w:w="5763"/>
      </w:tblGrid>
      <w:tr w:rsidR="00F267E3" w:rsidRPr="00A74DEF" w14:paraId="440F4AA0" w14:textId="77777777" w:rsidTr="00B10BF0">
        <w:tc>
          <w:tcPr>
            <w:tcW w:w="2835" w:type="dxa"/>
          </w:tcPr>
          <w:p w14:paraId="27BEE599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617AEE27" w14:textId="77777777" w:rsidR="00F267E3" w:rsidRPr="00A74DEF" w:rsidRDefault="00932E62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Ball Ball</w:t>
            </w:r>
          </w:p>
        </w:tc>
      </w:tr>
      <w:tr w:rsidR="00F267E3" w:rsidRPr="00A74DEF" w14:paraId="07195152" w14:textId="77777777" w:rsidTr="00B10BF0">
        <w:tc>
          <w:tcPr>
            <w:tcW w:w="2835" w:type="dxa"/>
          </w:tcPr>
          <w:p w14:paraId="19AEAAA7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5CD589EE" w14:textId="77777777" w:rsidR="00F267E3" w:rsidRPr="00A74DEF" w:rsidRDefault="00932E62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Bušido</w:t>
            </w:r>
          </w:p>
        </w:tc>
      </w:tr>
      <w:tr w:rsidR="00F267E3" w:rsidRPr="00A74DEF" w14:paraId="4B87114B" w14:textId="77777777" w:rsidTr="00B10BF0">
        <w:tc>
          <w:tcPr>
            <w:tcW w:w="2835" w:type="dxa"/>
          </w:tcPr>
          <w:p w14:paraId="715172CE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5CAE35A1" w14:textId="77777777" w:rsidR="00540DFC" w:rsidRDefault="00932E62" w:rsidP="005A054F">
            <w:r>
              <w:t>Stefan Jovanović, 18697</w:t>
            </w:r>
          </w:p>
          <w:p w14:paraId="224C57CD" w14:textId="77777777" w:rsidR="00540DFC" w:rsidRDefault="00932E62" w:rsidP="005A054F">
            <w:r>
              <w:t>Tomislav Jovanović, 18</w:t>
            </w:r>
            <w:r w:rsidR="00540DFC">
              <w:t>699</w:t>
            </w:r>
          </w:p>
          <w:p w14:paraId="65D1260B" w14:textId="77777777" w:rsidR="00F267E3" w:rsidRDefault="00932E62" w:rsidP="005A054F">
            <w:r>
              <w:t>Svetomir Jončić, 18704</w:t>
            </w:r>
          </w:p>
          <w:p w14:paraId="23AD5448" w14:textId="77777777" w:rsidR="00540DFC" w:rsidRPr="00540DFC" w:rsidRDefault="00540DFC" w:rsidP="005A054F">
            <w:pPr>
              <w:rPr>
                <w:lang w:val="sr-Latn-RS"/>
              </w:rPr>
            </w:pPr>
            <w:r>
              <w:t>Svi članovi su ravnopravni u donošenju odluka vezanih za projekat.</w:t>
            </w:r>
          </w:p>
        </w:tc>
      </w:tr>
      <w:tr w:rsidR="00AB1DE2" w:rsidRPr="003372D3" w14:paraId="6AEA4E24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3A7F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E238" w14:textId="77777777" w:rsidR="00AB1DE2" w:rsidRPr="00AB1DE2" w:rsidRDefault="007B69A4" w:rsidP="00AB1DE2">
            <w:r>
              <w:t>Nedostatak organizatora sportskih događaja, nepostojanost rasporeda termina za igrače i terene na kojima se održavaju.</w:t>
            </w:r>
          </w:p>
        </w:tc>
      </w:tr>
      <w:tr w:rsidR="00AB1DE2" w:rsidRPr="003372D3" w14:paraId="2A70B15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A61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F6D" w14:textId="77777777" w:rsidR="00AB1DE2" w:rsidRPr="00AB1DE2" w:rsidRDefault="00135B3D" w:rsidP="00AB1DE2">
            <w:r>
              <w:t>Sportiste, menadžere sala, organizatore turnira, studente, učenike srednjih i osnovnih škola, posetioce sportskih događaja.</w:t>
            </w:r>
          </w:p>
        </w:tc>
      </w:tr>
      <w:tr w:rsidR="00AB1DE2" w:rsidRPr="003372D3" w14:paraId="5BEA402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7AA0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170D" w14:textId="77777777" w:rsidR="00AB1DE2" w:rsidRPr="00AB1DE2" w:rsidRDefault="00135B3D" w:rsidP="00AB1DE2">
            <w:r>
              <w:t>Neredovno bavljenje sportom i fizičkim aktivnostima, talentovani individualci nemaju mogućnosti za dalji napredak i razvoj.</w:t>
            </w:r>
          </w:p>
        </w:tc>
      </w:tr>
      <w:tr w:rsidR="00AB1DE2" w:rsidRPr="003372D3" w14:paraId="261F43E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6691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9912" w14:textId="77777777" w:rsidR="00AB1DE2" w:rsidRPr="00AB1DE2" w:rsidRDefault="00135B3D" w:rsidP="00AB1DE2">
            <w:r>
              <w:t>Omogućiti korisnicima brži i lakši pristup sportskim događajima i terenima.</w:t>
            </w:r>
            <w:r w:rsidR="00AB1DE2" w:rsidRPr="00AB1DE2">
              <w:t xml:space="preserve"> </w:t>
            </w:r>
          </w:p>
        </w:tc>
      </w:tr>
      <w:tr w:rsidR="00AB1DE2" w:rsidRPr="003372D3" w14:paraId="663C17F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7C4B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0EA2" w14:textId="77777777" w:rsidR="00AB1DE2" w:rsidRPr="007F3B04" w:rsidRDefault="00540DFC" w:rsidP="00AB1DE2">
            <w:pPr>
              <w:rPr>
                <w:lang w:val="sr-Latn-CS"/>
              </w:rPr>
            </w:pPr>
            <w:r>
              <w:t>Timovima koji se takmiče</w:t>
            </w:r>
            <w:r w:rsidR="00135B3D">
              <w:t>, menadžerima sala, sportistima.</w:t>
            </w:r>
            <w:r w:rsidR="00AB1DE2" w:rsidRPr="007F3B04">
              <w:rPr>
                <w:lang w:val="sr-Latn-CS"/>
              </w:rPr>
              <w:t xml:space="preserve"> </w:t>
            </w:r>
          </w:p>
        </w:tc>
      </w:tr>
      <w:tr w:rsidR="00AB1DE2" w:rsidRPr="003372D3" w14:paraId="77BF21EB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6AFF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93AD" w14:textId="77777777" w:rsidR="00AB1DE2" w:rsidRPr="00135B3D" w:rsidRDefault="00135B3D" w:rsidP="00AB1DE2">
            <w:pPr>
              <w:rPr>
                <w:lang w:val="sr-Latn-CS"/>
              </w:rPr>
            </w:pPr>
            <w:r>
              <w:t>Će</w:t>
            </w:r>
            <w:r w:rsidRPr="00135B3D">
              <w:rPr>
                <w:lang w:val="sr-Latn-CS"/>
              </w:rPr>
              <w:t xml:space="preserve"> </w:t>
            </w:r>
            <w:r>
              <w:t>mo</w:t>
            </w:r>
            <w:r w:rsidRPr="00135B3D">
              <w:rPr>
                <w:lang w:val="sr-Latn-CS"/>
              </w:rPr>
              <w:t>ć</w:t>
            </w:r>
            <w:r>
              <w:t>i</w:t>
            </w:r>
            <w:r w:rsidRPr="00135B3D">
              <w:rPr>
                <w:lang w:val="sr-Latn-CS"/>
              </w:rPr>
              <w:t xml:space="preserve"> </w:t>
            </w:r>
            <w:r>
              <w:t>da</w:t>
            </w:r>
            <w:r w:rsidRPr="00135B3D">
              <w:rPr>
                <w:lang w:val="sr-Latn-CS"/>
              </w:rPr>
              <w:t xml:space="preserve"> </w:t>
            </w:r>
            <w:r>
              <w:t>zaka</w:t>
            </w:r>
            <w:r w:rsidRPr="00135B3D">
              <w:rPr>
                <w:lang w:val="sr-Latn-CS"/>
              </w:rPr>
              <w:t>ž</w:t>
            </w:r>
            <w:r>
              <w:t>u</w:t>
            </w:r>
            <w:r w:rsidRPr="00135B3D">
              <w:rPr>
                <w:lang w:val="sr-Latn-CS"/>
              </w:rPr>
              <w:t xml:space="preserve"> </w:t>
            </w:r>
            <w:r>
              <w:t>svoj</w:t>
            </w:r>
            <w:r w:rsidRPr="00135B3D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termin na terenu.</w:t>
            </w:r>
          </w:p>
        </w:tc>
      </w:tr>
      <w:tr w:rsidR="00AB1DE2" w:rsidRPr="003372D3" w14:paraId="6AE0502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3EE9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6B4D" w14:textId="77777777" w:rsidR="00AB1DE2" w:rsidRPr="00AB1DE2" w:rsidRDefault="00135B3D" w:rsidP="00AB1DE2">
            <w:r>
              <w:t>Web aplikacija</w:t>
            </w:r>
            <w:r w:rsidR="00AB1DE2" w:rsidRPr="00AB1DE2">
              <w:t xml:space="preserve"> </w:t>
            </w:r>
          </w:p>
        </w:tc>
      </w:tr>
      <w:tr w:rsidR="00AB1DE2" w:rsidRPr="003372D3" w14:paraId="3D40CDC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03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32B9" w14:textId="77777777" w:rsidR="00AB1DE2" w:rsidRPr="007F3B04" w:rsidRDefault="00135B3D" w:rsidP="00AB1DE2">
            <w:pPr>
              <w:rPr>
                <w:lang w:val="sr-Latn-CS"/>
              </w:rPr>
            </w:pPr>
            <w:r>
              <w:t>Pronalazi</w:t>
            </w:r>
            <w:r w:rsidRPr="00540DFC">
              <w:rPr>
                <w:lang w:val="sr-Latn-CS"/>
              </w:rPr>
              <w:t xml:space="preserve"> </w:t>
            </w:r>
            <w:r>
              <w:t>terene</w:t>
            </w:r>
            <w:r w:rsidRPr="00540DFC">
              <w:rPr>
                <w:lang w:val="sr-Latn-CS"/>
              </w:rPr>
              <w:t xml:space="preserve"> </w:t>
            </w:r>
            <w:r>
              <w:t>u</w:t>
            </w:r>
            <w:r w:rsidRPr="00540DFC">
              <w:rPr>
                <w:lang w:val="sr-Latn-CS"/>
              </w:rPr>
              <w:t xml:space="preserve"> </w:t>
            </w:r>
            <w:r>
              <w:t>blizini</w:t>
            </w:r>
            <w:r w:rsidRPr="00540DFC">
              <w:rPr>
                <w:lang w:val="sr-Latn-CS"/>
              </w:rPr>
              <w:t xml:space="preserve"> </w:t>
            </w:r>
            <w:r>
              <w:t>korisnika</w:t>
            </w:r>
            <w:r w:rsidRPr="00540DFC">
              <w:rPr>
                <w:lang w:val="sr-Latn-CS"/>
              </w:rPr>
              <w:t xml:space="preserve">, </w:t>
            </w:r>
            <w:r>
              <w:t>prikazuje</w:t>
            </w:r>
            <w:r w:rsidRPr="00540DFC">
              <w:rPr>
                <w:lang w:val="sr-Latn-CS"/>
              </w:rPr>
              <w:t xml:space="preserve"> </w:t>
            </w:r>
            <w:r>
              <w:t>slobodne</w:t>
            </w:r>
            <w:r w:rsidRPr="00540DFC">
              <w:rPr>
                <w:lang w:val="sr-Latn-CS"/>
              </w:rPr>
              <w:t xml:space="preserve"> </w:t>
            </w:r>
            <w:r>
              <w:t>termine</w:t>
            </w:r>
            <w:r w:rsidRPr="00540DFC">
              <w:rPr>
                <w:lang w:val="sr-Latn-CS"/>
              </w:rPr>
              <w:t xml:space="preserve">, </w:t>
            </w:r>
            <w:r>
              <w:t>potencijalne</w:t>
            </w:r>
            <w:r w:rsidRPr="00540DFC">
              <w:rPr>
                <w:lang w:val="sr-Latn-CS"/>
              </w:rPr>
              <w:t xml:space="preserve"> </w:t>
            </w:r>
            <w:r>
              <w:t>saigra</w:t>
            </w:r>
            <w:r w:rsidRPr="00540DFC">
              <w:rPr>
                <w:lang w:val="sr-Latn-CS"/>
              </w:rPr>
              <w:t>č</w:t>
            </w:r>
            <w:r>
              <w:t>e</w:t>
            </w:r>
            <w:r w:rsidRPr="00540DFC">
              <w:rPr>
                <w:lang w:val="sr-Latn-CS"/>
              </w:rPr>
              <w:t xml:space="preserve"> </w:t>
            </w:r>
            <w:r>
              <w:t>kao</w:t>
            </w:r>
            <w:r w:rsidRPr="00540DFC">
              <w:rPr>
                <w:lang w:val="sr-Latn-CS"/>
              </w:rPr>
              <w:t xml:space="preserve"> </w:t>
            </w:r>
            <w:r>
              <w:t>i</w:t>
            </w:r>
            <w:r w:rsidRPr="00540DFC">
              <w:rPr>
                <w:lang w:val="sr-Latn-CS"/>
              </w:rPr>
              <w:t xml:space="preserve"> </w:t>
            </w:r>
            <w:r>
              <w:t>njihov</w:t>
            </w:r>
            <w:r w:rsidRPr="00540DFC">
              <w:rPr>
                <w:lang w:val="sr-Latn-CS"/>
              </w:rPr>
              <w:t xml:space="preserve"> </w:t>
            </w:r>
            <w:r>
              <w:t>li</w:t>
            </w:r>
            <w:r w:rsidRPr="00540DFC">
              <w:rPr>
                <w:lang w:val="sr-Latn-CS"/>
              </w:rPr>
              <w:t>č</w:t>
            </w:r>
            <w:r>
              <w:t>ni</w:t>
            </w:r>
            <w:r w:rsidRPr="00540DFC">
              <w:rPr>
                <w:lang w:val="sr-Latn-CS"/>
              </w:rPr>
              <w:t xml:space="preserve"> </w:t>
            </w:r>
            <w:r>
              <w:t>opis</w:t>
            </w:r>
            <w:r w:rsidRPr="00540DFC">
              <w:rPr>
                <w:lang w:val="sr-Latn-CS"/>
              </w:rPr>
              <w:t xml:space="preserve">; </w:t>
            </w:r>
            <w:r>
              <w:t>pru</w:t>
            </w:r>
            <w:r w:rsidRPr="00540DFC">
              <w:rPr>
                <w:lang w:val="sr-Latn-CS"/>
              </w:rPr>
              <w:t>ž</w:t>
            </w:r>
            <w:r>
              <w:t>a</w:t>
            </w:r>
            <w:r w:rsidRPr="00540DFC">
              <w:rPr>
                <w:lang w:val="sr-Latn-CS"/>
              </w:rPr>
              <w:t xml:space="preserve"> </w:t>
            </w:r>
            <w:r>
              <w:t>menad</w:t>
            </w:r>
            <w:r w:rsidRPr="00540DFC">
              <w:rPr>
                <w:lang w:val="sr-Latn-CS"/>
              </w:rPr>
              <w:t>ž</w:t>
            </w:r>
            <w:r>
              <w:t>erima</w:t>
            </w:r>
            <w:r w:rsidRPr="00540DFC">
              <w:rPr>
                <w:lang w:val="sr-Latn-CS"/>
              </w:rPr>
              <w:t xml:space="preserve"> </w:t>
            </w:r>
            <w:r>
              <w:t>i</w:t>
            </w:r>
            <w:r w:rsidRPr="00540DFC">
              <w:rPr>
                <w:lang w:val="sr-Latn-CS"/>
              </w:rPr>
              <w:t xml:space="preserve"> </w:t>
            </w:r>
            <w:r w:rsidR="00540DFC">
              <w:t>timovima pristup</w:t>
            </w:r>
            <w:r w:rsidRPr="00540DFC">
              <w:rPr>
                <w:lang w:val="sr-Latn-CS"/>
              </w:rPr>
              <w:t xml:space="preserve"> </w:t>
            </w:r>
            <w:r>
              <w:t>ve</w:t>
            </w:r>
            <w:r w:rsidRPr="00540DFC">
              <w:rPr>
                <w:lang w:val="sr-Latn-CS"/>
              </w:rPr>
              <w:t>ć</w:t>
            </w:r>
            <w:r>
              <w:t>em</w:t>
            </w:r>
            <w:r w:rsidRPr="00540DFC">
              <w:rPr>
                <w:lang w:val="sr-Latn-CS"/>
              </w:rPr>
              <w:t xml:space="preserve"> </w:t>
            </w:r>
            <w:r>
              <w:t>broju</w:t>
            </w:r>
            <w:r w:rsidRPr="00540DFC">
              <w:rPr>
                <w:lang w:val="sr-Latn-CS"/>
              </w:rPr>
              <w:t xml:space="preserve"> </w:t>
            </w:r>
            <w:r>
              <w:t>korisnika</w:t>
            </w:r>
            <w:r w:rsidRPr="00540DFC">
              <w:rPr>
                <w:lang w:val="sr-Latn-CS"/>
              </w:rPr>
              <w:t>.</w:t>
            </w:r>
            <w:r w:rsidR="00AB1DE2" w:rsidRPr="007F3B04">
              <w:rPr>
                <w:lang w:val="sr-Latn-CS"/>
              </w:rPr>
              <w:t xml:space="preserve"> </w:t>
            </w:r>
          </w:p>
        </w:tc>
      </w:tr>
      <w:tr w:rsidR="00AB1DE2" w:rsidRPr="003372D3" w14:paraId="5C802A0D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4A30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14EB" w14:textId="77777777" w:rsidR="00AB1DE2" w:rsidRPr="007F3B04" w:rsidRDefault="00135B3D" w:rsidP="00AB1DE2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Postojećih web aplikacija </w:t>
            </w:r>
            <w:r w:rsidR="00540DFC">
              <w:rPr>
                <w:lang w:val="sr-Latn-CS"/>
              </w:rPr>
              <w:t>koje nemaju sistem za bodovanje timova kao i njihovo rangiranje.</w:t>
            </w:r>
          </w:p>
        </w:tc>
      </w:tr>
      <w:tr w:rsidR="00AB1DE2" w:rsidRPr="003372D3" w14:paraId="3F0EA0DD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14C8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1140" w14:textId="77777777" w:rsidR="00AB1DE2" w:rsidRPr="007F3B04" w:rsidRDefault="00135B3D" w:rsidP="00AB1DE2">
            <w:pPr>
              <w:rPr>
                <w:lang w:val="sr-Latn-CS"/>
              </w:rPr>
            </w:pPr>
            <w:r>
              <w:t>Omogu</w:t>
            </w:r>
            <w:r w:rsidRPr="00013E10">
              <w:rPr>
                <w:lang w:val="sr-Latn-CS"/>
              </w:rPr>
              <w:t>ć</w:t>
            </w:r>
            <w:r>
              <w:t>iti</w:t>
            </w:r>
            <w:r w:rsidRPr="00013E10">
              <w:rPr>
                <w:lang w:val="sr-Latn-CS"/>
              </w:rPr>
              <w:t xml:space="preserve"> </w:t>
            </w:r>
            <w:r w:rsidR="00013E10">
              <w:t>takmi</w:t>
            </w:r>
            <w:r w:rsidR="00013E10" w:rsidRPr="00013E10">
              <w:rPr>
                <w:lang w:val="sr-Latn-CS"/>
              </w:rPr>
              <w:t>č</w:t>
            </w:r>
            <w:r w:rsidR="00013E10">
              <w:t>enje</w:t>
            </w:r>
            <w:r w:rsidR="00013E10" w:rsidRPr="00013E10">
              <w:rPr>
                <w:lang w:val="sr-Latn-CS"/>
              </w:rPr>
              <w:t xml:space="preserve"> </w:t>
            </w:r>
            <w:r w:rsidR="00013E10">
              <w:t>izme</w:t>
            </w:r>
            <w:r w:rsidR="00013E10" w:rsidRPr="00013E10">
              <w:rPr>
                <w:lang w:val="sr-Latn-CS"/>
              </w:rPr>
              <w:t>đ</w:t>
            </w:r>
            <w:r w:rsidR="00013E10">
              <w:t>u</w:t>
            </w:r>
            <w:r w:rsidR="00013E10" w:rsidRPr="00013E10">
              <w:rPr>
                <w:lang w:val="sr-Latn-CS"/>
              </w:rPr>
              <w:t xml:space="preserve"> </w:t>
            </w:r>
            <w:r w:rsidR="00013E10">
              <w:t>timova</w:t>
            </w:r>
            <w:r w:rsidR="00013E10" w:rsidRPr="00013E10">
              <w:rPr>
                <w:lang w:val="sr-Latn-CS"/>
              </w:rPr>
              <w:t xml:space="preserve">, </w:t>
            </w:r>
            <w:r w:rsidR="00013E10">
              <w:t>kao</w:t>
            </w:r>
            <w:r w:rsidR="00013E10" w:rsidRPr="00013E10">
              <w:rPr>
                <w:lang w:val="sr-Latn-CS"/>
              </w:rPr>
              <w:t xml:space="preserve"> </w:t>
            </w:r>
            <w:r w:rsidR="00013E10">
              <w:t>i</w:t>
            </w:r>
            <w:r w:rsidR="00013E10" w:rsidRPr="00013E10">
              <w:rPr>
                <w:lang w:val="sr-Latn-CS"/>
              </w:rPr>
              <w:t xml:space="preserve"> </w:t>
            </w:r>
            <w:r w:rsidR="00013E10">
              <w:t>mogu</w:t>
            </w:r>
            <w:r w:rsidR="00013E10" w:rsidRPr="00013E10">
              <w:rPr>
                <w:lang w:val="sr-Latn-CS"/>
              </w:rPr>
              <w:t>ć</w:t>
            </w:r>
            <w:r w:rsidR="00013E10">
              <w:t>nost</w:t>
            </w:r>
            <w:r w:rsidR="00013E10" w:rsidRPr="00013E10">
              <w:rPr>
                <w:lang w:val="sr-Latn-CS"/>
              </w:rPr>
              <w:t xml:space="preserve"> </w:t>
            </w:r>
            <w:r w:rsidR="00013E10">
              <w:t>komuniciranja</w:t>
            </w:r>
            <w:r w:rsidR="00013E10" w:rsidRPr="00013E10">
              <w:rPr>
                <w:lang w:val="sr-Latn-CS"/>
              </w:rPr>
              <w:t xml:space="preserve"> </w:t>
            </w:r>
            <w:r w:rsidR="00013E10">
              <w:t>izme</w:t>
            </w:r>
            <w:r w:rsidR="00013E10" w:rsidRPr="00013E10">
              <w:rPr>
                <w:lang w:val="sr-Latn-CS"/>
              </w:rPr>
              <w:t>đ</w:t>
            </w:r>
            <w:r w:rsidR="00013E10">
              <w:t>u</w:t>
            </w:r>
            <w:r w:rsidR="00013E10" w:rsidRPr="00013E10">
              <w:rPr>
                <w:lang w:val="sr-Latn-CS"/>
              </w:rPr>
              <w:t xml:space="preserve"> </w:t>
            </w:r>
            <w:r w:rsidR="00013E10">
              <w:rPr>
                <w:lang w:val="sr-Latn-CS"/>
              </w:rPr>
              <w:t>korisnika, na principu društvene mreže.</w:t>
            </w:r>
            <w:r w:rsidR="00AB1DE2" w:rsidRPr="007F3B04">
              <w:rPr>
                <w:lang w:val="sr-Latn-CS"/>
              </w:rPr>
              <w:t xml:space="preserve"> </w:t>
            </w:r>
          </w:p>
        </w:tc>
      </w:tr>
    </w:tbl>
    <w:p w14:paraId="2F3E053E" w14:textId="77777777" w:rsidR="00D96EF7" w:rsidRPr="006F61C6" w:rsidRDefault="00D96EF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14:paraId="795BF5E2" w14:textId="77777777" w:rsidR="00D96EF7" w:rsidRDefault="00D96EF7" w:rsidP="00D96EF7">
      <w:pPr>
        <w:pStyle w:val="BodyText"/>
        <w:rPr>
          <w:lang w:val="sr-Latn-CS"/>
        </w:rPr>
      </w:pPr>
      <w:r w:rsidRPr="00D96EF7">
        <w:rPr>
          <w:lang w:val="sr-Latn-CS"/>
        </w:rPr>
        <w:t xml:space="preserve">Opis </w:t>
      </w:r>
      <w:r>
        <w:rPr>
          <w:lang w:val="sr-Latn-CS"/>
        </w:rPr>
        <w:t>projektn</w:t>
      </w:r>
      <w:r w:rsidR="000E1295">
        <w:rPr>
          <w:lang w:val="sr-Latn-CS"/>
        </w:rPr>
        <w:t>og</w:t>
      </w:r>
      <w:r>
        <w:rPr>
          <w:lang w:val="sr-Latn-CS"/>
        </w:rPr>
        <w:t xml:space="preserve"> zadatak</w:t>
      </w:r>
      <w:r w:rsidR="000E1295">
        <w:rPr>
          <w:lang w:val="sr-Latn-CS"/>
        </w:rPr>
        <w:t>:</w:t>
      </w:r>
    </w:p>
    <w:p w14:paraId="57F4E18D" w14:textId="77777777" w:rsidR="00013E10" w:rsidRDefault="00013E10" w:rsidP="00D96EF7">
      <w:pPr>
        <w:pStyle w:val="BodyText"/>
        <w:rPr>
          <w:lang w:val="sr-Latn-CS"/>
        </w:rPr>
      </w:pPr>
      <w:r>
        <w:rPr>
          <w:lang w:val="sr-Latn-CS"/>
        </w:rPr>
        <w:t>Naš projekat ima za cilj da olakša dogovor između korisnika koji žele da se bave sportom, da im ponudi terene ili sale u njihovoj blizini. Postoji i mogućnost formiranja timova, gde će se timovi takmičiti, na osnovu rezultata bivaju rangirani i kao takvi se mogu klasifikovati u bolje ili gore timove, kako bi doprineli takmičarskom duhu i  proširili mogućnosti koje naša aplikacija nudi. Korisnici mogu da se dogovaraju ne samo zakazivanjem termina već i preko našeg sistema za dopisivanje. Imajući to u vidu, Ball Ball aplikacija nije samo za zakazivanje termina za sport koji se korisnik opredeli, već ima i karakteristiku društvene mreže.</w:t>
      </w:r>
    </w:p>
    <w:p w14:paraId="687DC133" w14:textId="77777777" w:rsidR="00013E10" w:rsidRDefault="00013E10" w:rsidP="00D96EF7">
      <w:pPr>
        <w:pStyle w:val="BodyText"/>
        <w:rPr>
          <w:lang w:val="sr-Latn-CS"/>
        </w:rPr>
      </w:pPr>
    </w:p>
    <w:p w14:paraId="3B69BFB5" w14:textId="77777777" w:rsidR="00013E10" w:rsidRDefault="00013E10" w:rsidP="00D96EF7">
      <w:pPr>
        <w:pStyle w:val="BodyText"/>
        <w:rPr>
          <w:lang w:val="sr-Latn-CS"/>
        </w:rPr>
      </w:pPr>
    </w:p>
    <w:p w14:paraId="62EC5818" w14:textId="77777777" w:rsidR="00D96EF7" w:rsidRDefault="000E1295" w:rsidP="00D96EF7">
      <w:pPr>
        <w:pStyle w:val="BodyText"/>
        <w:rPr>
          <w:lang w:val="sr-Latn-CS"/>
        </w:rPr>
      </w:pPr>
      <w:r>
        <w:rPr>
          <w:lang w:val="sr-Latn-CS"/>
        </w:rPr>
        <w:lastRenderedPageBreak/>
        <w:t>Glavni</w:t>
      </w:r>
      <w:r w:rsidR="00D96EF7">
        <w:rPr>
          <w:lang w:val="sr-Latn-CS"/>
        </w:rPr>
        <w:t xml:space="preserve"> zada</w:t>
      </w:r>
      <w:r>
        <w:rPr>
          <w:lang w:val="sr-Latn-CS"/>
        </w:rPr>
        <w:t>ci</w:t>
      </w:r>
      <w:r w:rsidR="00D96EF7">
        <w:rPr>
          <w:lang w:val="sr-Latn-CS"/>
        </w:rPr>
        <w:t xml:space="preserve"> koje proizvod treba da rešava</w:t>
      </w:r>
      <w:r>
        <w:rPr>
          <w:lang w:val="sr-Latn-CS"/>
        </w:rPr>
        <w:t>:</w:t>
      </w:r>
    </w:p>
    <w:p w14:paraId="1FFC8CA7" w14:textId="77777777" w:rsidR="00013E10" w:rsidRDefault="00013E10" w:rsidP="00D96EF7">
      <w:pPr>
        <w:pStyle w:val="BodyText"/>
        <w:rPr>
          <w:lang w:val="sr-Latn-CS"/>
        </w:rPr>
      </w:pPr>
      <w:r>
        <w:rPr>
          <w:lang w:val="sr-Latn-CS"/>
        </w:rPr>
        <w:t xml:space="preserve">Aplikacija treba da na prost i brz način omogući korisnicima pristup raspoloživim/slobodnim terenima i terminima za njih, kako bi mogli da se bave sportom. </w:t>
      </w:r>
    </w:p>
    <w:p w14:paraId="36ACA6C7" w14:textId="77777777" w:rsidR="00013E10" w:rsidRDefault="00013E10" w:rsidP="000E1295">
      <w:pPr>
        <w:pStyle w:val="BodyText"/>
        <w:rPr>
          <w:lang w:val="sr-Latn-CS"/>
        </w:rPr>
      </w:pPr>
      <w:r>
        <w:rPr>
          <w:lang w:val="sr-Latn-CS"/>
        </w:rPr>
        <w:t xml:space="preserve">Svakom korisniku treba omogućiti kreiranje sopstvenog profila, </w:t>
      </w:r>
      <w:r w:rsidR="000E1295">
        <w:rPr>
          <w:lang w:val="sr-Latn-CS"/>
        </w:rPr>
        <w:t>koji će služiti da se o korisniku beleže osnovne informacije o njemu (lični opis, omiljeni sport, ocena od strane drugih korisnika...).</w:t>
      </w:r>
    </w:p>
    <w:p w14:paraId="1886FE68" w14:textId="77777777" w:rsidR="000E1295" w:rsidRDefault="000E1295" w:rsidP="000E1295">
      <w:pPr>
        <w:pStyle w:val="BodyText"/>
        <w:rPr>
          <w:lang w:val="sr-Latn-CS"/>
        </w:rPr>
      </w:pPr>
      <w:r>
        <w:rPr>
          <w:lang w:val="sr-Latn-CS"/>
        </w:rPr>
        <w:t>Korisniku treba dozvoliti rezervisanje termina za koji se teren odluči.</w:t>
      </w:r>
    </w:p>
    <w:p w14:paraId="0DDA94A8" w14:textId="77777777" w:rsidR="000E1295" w:rsidRDefault="000E1295" w:rsidP="000E1295">
      <w:pPr>
        <w:pStyle w:val="BodyText"/>
        <w:ind w:left="0"/>
        <w:rPr>
          <w:lang w:val="sr-Latn-CS"/>
        </w:rPr>
      </w:pPr>
      <w:r>
        <w:rPr>
          <w:lang w:val="sr-Latn-CS"/>
        </w:rPr>
        <w:tab/>
        <w:t>Korisniku treba prikazati terene na osnovu njegove lokacije, kako bi našao sebi prikladan u blizini.</w:t>
      </w:r>
    </w:p>
    <w:p w14:paraId="15859F57" w14:textId="77777777" w:rsidR="000E1295" w:rsidRDefault="000E1295" w:rsidP="000E1295">
      <w:pPr>
        <w:pStyle w:val="BodyText"/>
        <w:ind w:left="0"/>
        <w:rPr>
          <w:lang w:val="sr-Latn-CS"/>
        </w:rPr>
      </w:pPr>
      <w:r>
        <w:rPr>
          <w:lang w:val="sr-Latn-CS"/>
        </w:rPr>
        <w:tab/>
        <w:t>Treba uneti podatke o korisnicima, kao i imati opciju za čuvanje, izmenu, prikaz, i brisanje podataka.</w:t>
      </w:r>
    </w:p>
    <w:p w14:paraId="423E89D2" w14:textId="77777777" w:rsidR="000E1295" w:rsidRDefault="000E1295" w:rsidP="000E1295">
      <w:pPr>
        <w:pStyle w:val="BodyText"/>
        <w:ind w:left="0"/>
        <w:rPr>
          <w:lang w:val="sr-Latn-CS"/>
        </w:rPr>
      </w:pPr>
    </w:p>
    <w:p w14:paraId="743A267C" w14:textId="77777777" w:rsidR="00D96EF7" w:rsidRDefault="000E1295" w:rsidP="00D96EF7">
      <w:pPr>
        <w:pStyle w:val="BodyText"/>
        <w:rPr>
          <w:lang w:val="sr-Latn-CS"/>
        </w:rPr>
      </w:pPr>
      <w:r>
        <w:rPr>
          <w:lang w:val="sr-Latn-CS"/>
        </w:rPr>
        <w:t>Glavne</w:t>
      </w:r>
      <w:r w:rsidR="00D96EF7">
        <w:rPr>
          <w:lang w:val="sr-Latn-CS"/>
        </w:rPr>
        <w:t xml:space="preserve"> karakteristike proizvoda</w:t>
      </w:r>
      <w:r>
        <w:rPr>
          <w:lang w:val="sr-Latn-CS"/>
        </w:rPr>
        <w:t>:</w:t>
      </w:r>
    </w:p>
    <w:p w14:paraId="75E36425" w14:textId="77777777" w:rsidR="000E1295" w:rsidRDefault="000E1295" w:rsidP="000E1295">
      <w:pPr>
        <w:pStyle w:val="BodyText"/>
        <w:rPr>
          <w:lang w:val="sr-Latn-CS"/>
        </w:rPr>
      </w:pPr>
      <w:r>
        <w:rPr>
          <w:lang w:val="sr-Latn-CS"/>
        </w:rPr>
        <w:t>Brz i lak pristup svim korisnicima preko interneta.</w:t>
      </w:r>
    </w:p>
    <w:p w14:paraId="2F85DE72" w14:textId="77777777" w:rsidR="000E1295" w:rsidRDefault="000E1295" w:rsidP="00D96EF7">
      <w:pPr>
        <w:pStyle w:val="BodyText"/>
        <w:rPr>
          <w:lang w:val="sr-Latn-CS"/>
        </w:rPr>
      </w:pPr>
      <w:r>
        <w:rPr>
          <w:lang w:val="sr-Latn-CS"/>
        </w:rPr>
        <w:t>Mogućnost dopisivanja i dogovaranja preko privatnog chat-a.</w:t>
      </w:r>
    </w:p>
    <w:p w14:paraId="3DB390C2" w14:textId="77777777" w:rsidR="000A064C" w:rsidRDefault="000E1295" w:rsidP="000A064C">
      <w:pPr>
        <w:pStyle w:val="BodyText"/>
        <w:rPr>
          <w:lang w:val="sr-Latn-CS"/>
        </w:rPr>
      </w:pPr>
      <w:r>
        <w:rPr>
          <w:lang w:val="sr-Latn-CS"/>
        </w:rPr>
        <w:t>Formiranje</w:t>
      </w:r>
      <w:r w:rsidR="000A064C">
        <w:rPr>
          <w:lang w:val="sr-Latn-CS"/>
        </w:rPr>
        <w:t xml:space="preserve"> timova preko aplikacije.</w:t>
      </w:r>
    </w:p>
    <w:p w14:paraId="2CC5380C" w14:textId="77777777" w:rsidR="00D96EF7" w:rsidRPr="006F61C6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14:paraId="2503E879" w14:textId="77777777" w:rsidR="00D96EF7" w:rsidRDefault="000A064C" w:rsidP="00D96EF7">
      <w:pPr>
        <w:pStyle w:val="BodyText"/>
        <w:rPr>
          <w:lang w:val="sr-Latn-CS"/>
        </w:rPr>
      </w:pPr>
      <w:r>
        <w:rPr>
          <w:lang w:val="sr-Latn-CS"/>
        </w:rPr>
        <w:t xml:space="preserve">Potrebna </w:t>
      </w:r>
      <w:r w:rsidR="005A054F">
        <w:rPr>
          <w:lang w:val="sr-Latn-CS"/>
        </w:rPr>
        <w:t>znanja i veštine projektnog tima</w:t>
      </w:r>
      <w:r>
        <w:rPr>
          <w:lang w:val="sr-Latn-CS"/>
        </w:rPr>
        <w:t>:</w:t>
      </w:r>
    </w:p>
    <w:p w14:paraId="21FA21B5" w14:textId="77777777" w:rsidR="000A064C" w:rsidRDefault="000A064C" w:rsidP="00D96EF7">
      <w:pPr>
        <w:pStyle w:val="BodyText"/>
        <w:rPr>
          <w:lang w:val="sr-Latn-CS"/>
        </w:rPr>
      </w:pPr>
      <w:r>
        <w:rPr>
          <w:lang w:val="sr-Latn-CS"/>
        </w:rPr>
        <w:t xml:space="preserve">Za realizaciju projekta potrebno je poznavanje web framework-a ASP .NET Core, </w:t>
      </w:r>
      <w:r w:rsidRPr="000A064C">
        <w:rPr>
          <w:lang w:val="sr-Latn-CS"/>
        </w:rPr>
        <w:t>front-end web framework</w:t>
      </w:r>
      <w:r>
        <w:rPr>
          <w:lang w:val="sr-Latn-CS"/>
        </w:rPr>
        <w:t xml:space="preserve"> Angular, DBMS(</w:t>
      </w:r>
      <w:r w:rsidRPr="000A064C">
        <w:rPr>
          <w:lang w:val="sr-Latn-CS"/>
        </w:rPr>
        <w:t>Database Management System</w:t>
      </w:r>
      <w:r>
        <w:rPr>
          <w:lang w:val="sr-Latn-CS"/>
        </w:rPr>
        <w:t>) MySql za čuvanje podataka u bazi.</w:t>
      </w:r>
    </w:p>
    <w:p w14:paraId="13EBD5A1" w14:textId="77777777" w:rsidR="009D58E8" w:rsidRPr="00D96EF7" w:rsidRDefault="009D58E8" w:rsidP="00D96EF7">
      <w:pPr>
        <w:pStyle w:val="BodyText"/>
        <w:rPr>
          <w:lang w:val="sr-Latn-CS"/>
        </w:rPr>
      </w:pPr>
    </w:p>
    <w:p w14:paraId="596F2FCB" w14:textId="77777777" w:rsidR="005A054F" w:rsidRDefault="000A064C" w:rsidP="005A054F">
      <w:pPr>
        <w:pStyle w:val="BodyText"/>
        <w:rPr>
          <w:lang w:val="sr-Latn-CS"/>
        </w:rPr>
      </w:pPr>
      <w:r>
        <w:rPr>
          <w:lang w:val="sr-Latn-CS"/>
        </w:rPr>
        <w:t>Znanja</w:t>
      </w:r>
      <w:r w:rsidR="005A054F">
        <w:rPr>
          <w:lang w:val="sr-Latn-CS"/>
        </w:rPr>
        <w:t xml:space="preserve"> i veštine članova tima</w:t>
      </w:r>
      <w:r>
        <w:rPr>
          <w:lang w:val="sr-Latn-CS"/>
        </w:rPr>
        <w:t>:</w:t>
      </w:r>
    </w:p>
    <w:p w14:paraId="19896254" w14:textId="77777777" w:rsidR="000A064C" w:rsidRDefault="000A064C" w:rsidP="005A054F">
      <w:pPr>
        <w:pStyle w:val="BodyText"/>
        <w:rPr>
          <w:lang w:val="sr-Latn-CS"/>
        </w:rPr>
      </w:pPr>
      <w:r>
        <w:rPr>
          <w:lang w:val="sr-Latn-CS"/>
        </w:rPr>
        <w:t xml:space="preserve">Svi članovi tima </w:t>
      </w:r>
      <w:r w:rsidR="009D58E8">
        <w:rPr>
          <w:lang w:val="sr-Latn-CS"/>
        </w:rPr>
        <w:t>su upoznati sa</w:t>
      </w:r>
      <w:r>
        <w:rPr>
          <w:lang w:val="sr-Latn-CS"/>
        </w:rPr>
        <w:t xml:space="preserve"> objektno-orijentisano</w:t>
      </w:r>
      <w:r w:rsidR="009D58E8">
        <w:rPr>
          <w:lang w:val="sr-Latn-CS"/>
        </w:rPr>
        <w:t>m paradigmom, standardnim web tehnologijama,</w:t>
      </w:r>
    </w:p>
    <w:p w14:paraId="468DF35A" w14:textId="77777777" w:rsidR="009D58E8" w:rsidRDefault="009D58E8" w:rsidP="009D58E8">
      <w:pPr>
        <w:pStyle w:val="BodyText"/>
        <w:rPr>
          <w:lang w:val="sr-Latn-CS"/>
        </w:rPr>
      </w:pPr>
      <w:r>
        <w:rPr>
          <w:lang w:val="sr-Latn-CS"/>
        </w:rPr>
        <w:t xml:space="preserve">iskustvo u radu sa bazama podataka u postavljanju upita DBMS-u, poznavanje asemblerskog jezika, kao i </w:t>
      </w:r>
    </w:p>
    <w:p w14:paraId="4EBD9E6F" w14:textId="77777777" w:rsidR="009D58E8" w:rsidRDefault="009D58E8" w:rsidP="009D58E8">
      <w:pPr>
        <w:pStyle w:val="BodyText"/>
        <w:rPr>
          <w:lang w:val="sr-Latn-CS"/>
        </w:rPr>
      </w:pPr>
      <w:r>
        <w:rPr>
          <w:lang w:val="sr-Latn-CS"/>
        </w:rPr>
        <w:t>druge tehnologije koje se danas koriste.</w:t>
      </w:r>
    </w:p>
    <w:p w14:paraId="5B73E0E3" w14:textId="77777777" w:rsidR="009D58E8" w:rsidRDefault="000A064C" w:rsidP="005A054F">
      <w:pPr>
        <w:pStyle w:val="BodyText"/>
        <w:rPr>
          <w:lang w:val="sr-Latn-CS"/>
        </w:rPr>
      </w:pPr>
      <w:r>
        <w:rPr>
          <w:lang w:val="sr-Latn-CS"/>
        </w:rPr>
        <w:t xml:space="preserve">Stefan Jovanović: </w:t>
      </w:r>
      <w:r w:rsidR="009D58E8">
        <w:rPr>
          <w:lang w:val="sr-Latn-CS"/>
        </w:rPr>
        <w:t>Ističe se po poznavanju front-end tehnologija kao što je Angular.</w:t>
      </w:r>
    </w:p>
    <w:p w14:paraId="07875922" w14:textId="77777777" w:rsidR="009D58E8" w:rsidRDefault="009D58E8" w:rsidP="005A054F">
      <w:pPr>
        <w:pStyle w:val="BodyText"/>
        <w:rPr>
          <w:lang w:val="sr-Latn-CS"/>
        </w:rPr>
      </w:pPr>
      <w:r>
        <w:rPr>
          <w:lang w:val="sr-Latn-CS"/>
        </w:rPr>
        <w:t>Tomislav Jovanović: Odlično pozvanje back-end tehnologija kao što je ASP .Net Core koji se koristi kod ovog projekta.</w:t>
      </w:r>
    </w:p>
    <w:p w14:paraId="6E7319B5" w14:textId="77777777" w:rsidR="000A064C" w:rsidRDefault="009D58E8" w:rsidP="005A054F">
      <w:pPr>
        <w:pStyle w:val="BodyText"/>
        <w:rPr>
          <w:lang w:val="sr-Latn-CS"/>
        </w:rPr>
      </w:pPr>
      <w:r>
        <w:rPr>
          <w:lang w:val="sr-Latn-CS"/>
        </w:rPr>
        <w:t xml:space="preserve">Svetomir Jončić: Poznavanje front-end i back-end tehnologija, kao i </w:t>
      </w:r>
      <w:r w:rsidR="000A064C">
        <w:rPr>
          <w:lang w:val="sr-Latn-CS"/>
        </w:rPr>
        <w:t xml:space="preserve"> </w:t>
      </w:r>
      <w:r>
        <w:rPr>
          <w:lang w:val="sr-Latn-CS"/>
        </w:rPr>
        <w:t>tehnologija za rad sa bazom podataka.</w:t>
      </w:r>
    </w:p>
    <w:p w14:paraId="50AE22F9" w14:textId="77777777" w:rsidR="009D58E8" w:rsidRDefault="009D58E8" w:rsidP="005A054F">
      <w:pPr>
        <w:pStyle w:val="BodyText"/>
        <w:rPr>
          <w:lang w:val="sr-Latn-CS"/>
        </w:rPr>
      </w:pPr>
    </w:p>
    <w:p w14:paraId="43808BCA" w14:textId="77777777" w:rsidR="005A054F" w:rsidRDefault="009D58E8" w:rsidP="00D96EF7">
      <w:pPr>
        <w:pStyle w:val="BodyText"/>
        <w:rPr>
          <w:lang w:val="sr-Latn-CS"/>
        </w:rPr>
      </w:pPr>
      <w:r>
        <w:rPr>
          <w:lang w:val="sr-Latn-CS"/>
        </w:rPr>
        <w:t>Rizici</w:t>
      </w:r>
      <w:r w:rsidR="005A054F">
        <w:rPr>
          <w:lang w:val="sr-Latn-CS"/>
        </w:rPr>
        <w:t xml:space="preserve"> za uspešnu realizaciju projekta</w:t>
      </w:r>
      <w:r>
        <w:rPr>
          <w:lang w:val="sr-Latn-CS"/>
        </w:rPr>
        <w:t>:</w:t>
      </w:r>
    </w:p>
    <w:p w14:paraId="357F9C59" w14:textId="77777777" w:rsidR="009D58E8" w:rsidRDefault="009D58E8" w:rsidP="00D96EF7">
      <w:pPr>
        <w:pStyle w:val="BodyText"/>
        <w:rPr>
          <w:lang w:val="sr-Latn-CS"/>
        </w:rPr>
      </w:pPr>
      <w:r>
        <w:rPr>
          <w:lang w:val="sr-Latn-CS"/>
        </w:rPr>
        <w:t>Rizik predstavlja potencijalno loša procena ukupnog vremena potrebnog za izradu projekta, u slučaju prekoračenja, uzeći u obzir planirano odsustvo članova tima. Takođe, rizik predstavlj</w:t>
      </w:r>
      <w:r w:rsidR="00706DD4">
        <w:rPr>
          <w:lang w:val="sr-Latn-CS"/>
        </w:rPr>
        <w:t>a manjak iskustva članova tima u oblasti izrade projekata.</w:t>
      </w:r>
    </w:p>
    <w:p w14:paraId="7B9DE59C" w14:textId="77777777" w:rsidR="005A054F" w:rsidRPr="006F61C6" w:rsidRDefault="00835400" w:rsidP="005A054F">
      <w:pPr>
        <w:pStyle w:val="Heading1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14:paraId="737E855C" w14:textId="77777777" w:rsidR="00835400" w:rsidRDefault="00706DD4" w:rsidP="00835400">
      <w:pPr>
        <w:pStyle w:val="BodyText"/>
        <w:rPr>
          <w:lang w:val="sr-Latn-CS"/>
        </w:rPr>
      </w:pPr>
      <w:r>
        <w:rPr>
          <w:lang w:val="sr-Latn-CS"/>
        </w:rPr>
        <w:t>Ciljevi</w:t>
      </w:r>
      <w:r w:rsidR="00835400" w:rsidRPr="00D96EF7">
        <w:rPr>
          <w:lang w:val="sr-Latn-CS"/>
        </w:rPr>
        <w:t xml:space="preserve"> tima</w:t>
      </w:r>
      <w:r>
        <w:rPr>
          <w:lang w:val="sr-Latn-CS"/>
        </w:rPr>
        <w:t>:</w:t>
      </w:r>
    </w:p>
    <w:p w14:paraId="57CF05A5" w14:textId="77777777" w:rsidR="00706DD4" w:rsidRDefault="00706DD4" w:rsidP="00835400">
      <w:pPr>
        <w:pStyle w:val="BodyText"/>
        <w:rPr>
          <w:lang w:val="sr-Latn-CS"/>
        </w:rPr>
      </w:pPr>
      <w:r>
        <w:rPr>
          <w:lang w:val="sr-Latn-CS"/>
        </w:rPr>
        <w:t>Glavni cilj tima je izrada upotrebljivog i kvalitetnog proizvoda.</w:t>
      </w:r>
    </w:p>
    <w:p w14:paraId="3C186215" w14:textId="77777777" w:rsidR="00706DD4" w:rsidRDefault="00706DD4" w:rsidP="00835400">
      <w:pPr>
        <w:pStyle w:val="BodyText"/>
        <w:rPr>
          <w:lang w:val="sr-Latn-CS"/>
        </w:rPr>
      </w:pPr>
      <w:r>
        <w:rPr>
          <w:lang w:val="sr-Latn-CS"/>
        </w:rPr>
        <w:t>Sporedni cilj je sticanje znanja iz novih tehnologija, kao i sticanje iskustva u radu sa timom na istom projektu.</w:t>
      </w:r>
    </w:p>
    <w:p w14:paraId="0E77A2FD" w14:textId="77777777" w:rsidR="00706DD4" w:rsidRPr="00D96EF7" w:rsidRDefault="00706DD4" w:rsidP="00835400">
      <w:pPr>
        <w:pStyle w:val="BodyText"/>
        <w:rPr>
          <w:lang w:val="sr-Latn-CS"/>
        </w:rPr>
      </w:pPr>
    </w:p>
    <w:p w14:paraId="1EB471D8" w14:textId="77777777" w:rsidR="00835400" w:rsidRDefault="00706DD4" w:rsidP="00835400">
      <w:pPr>
        <w:pStyle w:val="BodyText"/>
        <w:rPr>
          <w:lang w:val="sr-Latn-CS"/>
        </w:rPr>
      </w:pPr>
      <w:r>
        <w:rPr>
          <w:lang w:val="sr-Latn-CS"/>
        </w:rPr>
        <w:lastRenderedPageBreak/>
        <w:t>Ciljevi</w:t>
      </w:r>
      <w:r w:rsidR="00835400">
        <w:rPr>
          <w:lang w:val="sr-Latn-CS"/>
        </w:rPr>
        <w:t xml:space="preserve"> </w:t>
      </w:r>
      <w:r w:rsidR="00835400" w:rsidRPr="00D96EF7">
        <w:rPr>
          <w:lang w:val="sr-Latn-CS"/>
        </w:rPr>
        <w:t>član</w:t>
      </w:r>
      <w:r w:rsidR="00835400">
        <w:rPr>
          <w:lang w:val="sr-Latn-CS"/>
        </w:rPr>
        <w:t>ova tima</w:t>
      </w:r>
      <w:r>
        <w:rPr>
          <w:lang w:val="sr-Latn-CS"/>
        </w:rPr>
        <w:t>:</w:t>
      </w:r>
    </w:p>
    <w:p w14:paraId="0B802C36" w14:textId="77777777" w:rsidR="00706DD4" w:rsidRDefault="00706DD4" w:rsidP="00835400">
      <w:pPr>
        <w:pStyle w:val="BodyText"/>
        <w:rPr>
          <w:lang w:val="sr-Latn-CS"/>
        </w:rPr>
      </w:pPr>
      <w:r>
        <w:rPr>
          <w:lang w:val="sr-Latn-CS"/>
        </w:rPr>
        <w:t>Stefan ima cilj da unapredi svoje znanje koristeći Angular, da bi bio kompetentan u ravoju web aplikacija.</w:t>
      </w:r>
    </w:p>
    <w:p w14:paraId="4F2CC4B2" w14:textId="77777777" w:rsidR="00706DD4" w:rsidRDefault="00706DD4" w:rsidP="00835400">
      <w:pPr>
        <w:pStyle w:val="BodyText"/>
        <w:rPr>
          <w:lang w:val="sr-Latn-CS"/>
        </w:rPr>
      </w:pPr>
      <w:r>
        <w:rPr>
          <w:lang w:val="sr-Latn-CS"/>
        </w:rPr>
        <w:t>Tomislav je postavio sebi cilj da u okviru .NET framework-a proveri svoje sposobnosti izrade kvalitetnog back-end -a.</w:t>
      </w:r>
    </w:p>
    <w:p w14:paraId="0382B988" w14:textId="77777777" w:rsidR="00706DD4" w:rsidRDefault="00706DD4" w:rsidP="00835400">
      <w:pPr>
        <w:pStyle w:val="BodyText"/>
        <w:rPr>
          <w:lang w:val="sr-Latn-CS"/>
        </w:rPr>
      </w:pPr>
      <w:r>
        <w:rPr>
          <w:lang w:val="sr-Latn-CS"/>
        </w:rPr>
        <w:t>Svetomir ima za cilj da stekne iskustvo u izradi projekata gde su angažovani više članova, kako bi svoje znanje doprineo timu kao celini, a ne kao individua.</w:t>
      </w:r>
    </w:p>
    <w:p w14:paraId="49145A37" w14:textId="77777777" w:rsidR="00706DD4" w:rsidRPr="00D96EF7" w:rsidRDefault="00706DD4" w:rsidP="00835400">
      <w:pPr>
        <w:pStyle w:val="BodyText"/>
        <w:rPr>
          <w:lang w:val="sr-Latn-CS"/>
        </w:rPr>
      </w:pPr>
    </w:p>
    <w:p w14:paraId="2CD5D895" w14:textId="77777777" w:rsidR="00835400" w:rsidRDefault="00706DD4" w:rsidP="00835400">
      <w:pPr>
        <w:pStyle w:val="BodyText"/>
        <w:rPr>
          <w:lang w:val="sr-Latn-CS"/>
        </w:rPr>
      </w:pPr>
      <w:r>
        <w:rPr>
          <w:lang w:val="sr-Latn-CS"/>
        </w:rPr>
        <w:t>Osobine</w:t>
      </w:r>
      <w:r w:rsidR="00835400" w:rsidRPr="00D96EF7">
        <w:rPr>
          <w:lang w:val="sr-Latn-CS"/>
        </w:rPr>
        <w:t xml:space="preserve"> član</w:t>
      </w:r>
      <w:r w:rsidR="00835400">
        <w:rPr>
          <w:lang w:val="sr-Latn-CS"/>
        </w:rPr>
        <w:t>ov</w:t>
      </w:r>
      <w:r w:rsidR="00835400" w:rsidRPr="00D96EF7">
        <w:rPr>
          <w:lang w:val="sr-Latn-CS"/>
        </w:rPr>
        <w:t>a tima (</w:t>
      </w:r>
      <w:r w:rsidR="00835400">
        <w:rPr>
          <w:lang w:val="sr-Latn-CS"/>
        </w:rPr>
        <w:t>tip ličnosti</w:t>
      </w:r>
      <w:r w:rsidR="00835400" w:rsidRPr="00D96EF7">
        <w:rPr>
          <w:lang w:val="sr-Latn-CS"/>
        </w:rPr>
        <w:t>)</w:t>
      </w:r>
      <w:r>
        <w:rPr>
          <w:lang w:val="sr-Latn-CS"/>
        </w:rPr>
        <w:t>:</w:t>
      </w:r>
    </w:p>
    <w:p w14:paraId="22E2957C" w14:textId="77777777" w:rsidR="00706DD4" w:rsidRDefault="00706DD4" w:rsidP="00835400">
      <w:pPr>
        <w:pStyle w:val="BodyText"/>
        <w:rPr>
          <w:lang w:val="sr-Latn-CS"/>
        </w:rPr>
      </w:pPr>
      <w:r>
        <w:rPr>
          <w:lang w:val="sr-Latn-CS"/>
        </w:rPr>
        <w:t xml:space="preserve">Stefan je veoma inteligentan i maštovit, što on koristi kako bi napravio veoma zanimljiv </w:t>
      </w:r>
      <w:r w:rsidR="005F5F40">
        <w:rPr>
          <w:lang w:val="sr-Latn-CS"/>
        </w:rPr>
        <w:t>izgled web aplikacije, uvek spreman da svoje znanje nadogradi novim veštinama.</w:t>
      </w:r>
    </w:p>
    <w:p w14:paraId="698D8937" w14:textId="77777777" w:rsidR="005F5F40" w:rsidRDefault="005F5F40" w:rsidP="00835400">
      <w:pPr>
        <w:pStyle w:val="BodyText"/>
        <w:rPr>
          <w:lang w:val="sr-Latn-CS"/>
        </w:rPr>
      </w:pPr>
      <w:r>
        <w:rPr>
          <w:lang w:val="sr-Latn-CS"/>
        </w:rPr>
        <w:t>Tomislav je dosta nalik Stefanu, vrlo je druželjubiv i kao takav predstavlja poželjnog „saigrača“ u timu.</w:t>
      </w:r>
    </w:p>
    <w:p w14:paraId="75D5F4A5" w14:textId="77777777" w:rsidR="005F5F40" w:rsidRPr="00D96EF7" w:rsidRDefault="005F5F40" w:rsidP="00835400">
      <w:pPr>
        <w:pStyle w:val="BodyText"/>
        <w:rPr>
          <w:lang w:val="sr-Latn-CS"/>
        </w:rPr>
      </w:pPr>
      <w:r>
        <w:rPr>
          <w:lang w:val="sr-Latn-CS"/>
        </w:rPr>
        <w:t>Svetomir je uvek pozitivan, doprinosi timu pozitivnu energiju, i njegovi kvaliteti pomažu stvaranje dobre radne atmosfere u timu.</w:t>
      </w:r>
    </w:p>
    <w:p w14:paraId="2C174CD6" w14:textId="77777777"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14EB80FE" w14:textId="77777777" w:rsidR="00835400" w:rsidRDefault="00B250E1" w:rsidP="00835400">
      <w:pPr>
        <w:pStyle w:val="BodyText"/>
        <w:rPr>
          <w:lang w:val="sr-Latn-CS"/>
        </w:rPr>
      </w:pPr>
      <w:r>
        <w:rPr>
          <w:lang w:val="sr-Latn-CS"/>
        </w:rPr>
        <w:t>Kriterijumi</w:t>
      </w:r>
      <w:r w:rsidR="00835400">
        <w:rPr>
          <w:lang w:val="sr-Latn-RS"/>
        </w:rPr>
        <w:t xml:space="preserve"> za izbor vođe </w:t>
      </w:r>
      <w:r w:rsidR="00835400" w:rsidRPr="00D96EF7">
        <w:rPr>
          <w:lang w:val="sr-Latn-CS"/>
        </w:rPr>
        <w:t>tima</w:t>
      </w:r>
      <w:r w:rsidR="005F5F40">
        <w:rPr>
          <w:lang w:val="sr-Latn-CS"/>
        </w:rPr>
        <w:t>:</w:t>
      </w:r>
    </w:p>
    <w:p w14:paraId="29C03C2F" w14:textId="77777777" w:rsidR="00B250E1" w:rsidRPr="00D96EF7" w:rsidRDefault="00B250E1" w:rsidP="00B250E1">
      <w:pPr>
        <w:pStyle w:val="BodyText"/>
        <w:rPr>
          <w:lang w:val="sr-Latn-CS"/>
        </w:rPr>
      </w:pPr>
      <w:r>
        <w:rPr>
          <w:lang w:val="sr-Latn-CS"/>
        </w:rPr>
        <w:t>Osobine koje vođa tima mora da poseduje kako bi izrada projekta išla po planu i na vreme su: socijalne sposobnosti, tip ličnosti, iskustvo koje član poseduje, znanje koje je potrebno za izradu kao i veština upravljanja i komunikacije sa ostatkom tima.</w:t>
      </w:r>
    </w:p>
    <w:p w14:paraId="4ED19B7C" w14:textId="77777777" w:rsidR="00835400" w:rsidRDefault="00B250E1" w:rsidP="00835400">
      <w:pPr>
        <w:pStyle w:val="BodyText"/>
        <w:rPr>
          <w:lang w:val="sr-Latn-RS"/>
        </w:rPr>
      </w:pPr>
      <w:r>
        <w:rPr>
          <w:lang w:val="sr-Latn-RS"/>
        </w:rPr>
        <w:t>Izbor vođe tima:</w:t>
      </w:r>
    </w:p>
    <w:p w14:paraId="5A46B7AA" w14:textId="77777777" w:rsidR="00B250E1" w:rsidRDefault="00B250E1" w:rsidP="00835400">
      <w:pPr>
        <w:pStyle w:val="BodyText"/>
        <w:rPr>
          <w:lang w:val="sr-Latn-RS"/>
        </w:rPr>
      </w:pPr>
      <w:r>
        <w:rPr>
          <w:lang w:val="sr-Latn-RS"/>
        </w:rPr>
        <w:t>U dogovoru između članova tima, uzeći u obzir da smo relatvno svi podjednako iskusni i posedujemo istu količinu znanja, odlučili smo da o svemu odlučujemo zajedno, bez da se neko ističe više od drugog. Još jedan razlog za to je što su članovi tima sličnog opisa ličnosti i na sličan način razmišljamo, zato smo odlučili da nema vođe tima. Potencijalna alternativa je da Svetomir bude vođa tima zbog svojih veština upravljanja timom i komunikacije sa članovima.</w:t>
      </w:r>
    </w:p>
    <w:p w14:paraId="6600E9DE" w14:textId="77777777"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4C18E62E" w14:textId="77777777" w:rsidR="00995C29" w:rsidRDefault="00B250E1" w:rsidP="00995C29">
      <w:pPr>
        <w:pStyle w:val="BodyText"/>
        <w:rPr>
          <w:lang w:val="sr-Latn-CS"/>
        </w:rPr>
      </w:pPr>
      <w:r>
        <w:rPr>
          <w:lang w:val="sr-Latn-CS"/>
        </w:rPr>
        <w:t>Načini</w:t>
      </w:r>
      <w:r w:rsidR="00D62E1E">
        <w:rPr>
          <w:lang w:val="sr-Latn-CS"/>
        </w:rPr>
        <w:t xml:space="preserve"> komunikacije</w:t>
      </w:r>
      <w:r>
        <w:rPr>
          <w:lang w:val="sr-Latn-CS"/>
        </w:rPr>
        <w:t>:</w:t>
      </w:r>
    </w:p>
    <w:p w14:paraId="72434834" w14:textId="77777777" w:rsidR="00B250E1" w:rsidRDefault="00B250E1" w:rsidP="00995C29">
      <w:pPr>
        <w:pStyle w:val="BodyText"/>
        <w:rPr>
          <w:lang w:val="sr-Latn-CS"/>
        </w:rPr>
      </w:pPr>
      <w:r>
        <w:rPr>
          <w:lang w:val="sr-Latn-CS"/>
        </w:rPr>
        <w:t>Komunikaciju ćemo obavljati najviše uživo, sazivaćemo sastanke gde ćemo zajedno raditi na problemu. Kao pomoćno sredstvo koristićemo neku od platformi kao što je Discord koja nam omogućava video poziv i screensharing između članova.</w:t>
      </w:r>
    </w:p>
    <w:p w14:paraId="1A35D666" w14:textId="77777777" w:rsidR="00995C29" w:rsidRDefault="00B250E1" w:rsidP="00995C29">
      <w:pPr>
        <w:pStyle w:val="BodyText"/>
        <w:rPr>
          <w:lang w:val="sr-Latn-CS"/>
        </w:rPr>
      </w:pPr>
      <w:r>
        <w:rPr>
          <w:lang w:val="sr-Latn-CS"/>
        </w:rPr>
        <w:t>Načini održavanja sastanaka:</w:t>
      </w:r>
    </w:p>
    <w:p w14:paraId="1E6EC2ED" w14:textId="77777777" w:rsidR="00B250E1" w:rsidRDefault="00B250E1" w:rsidP="00995C29">
      <w:pPr>
        <w:pStyle w:val="BodyText"/>
        <w:rPr>
          <w:lang w:val="sr-Latn-CS"/>
        </w:rPr>
      </w:pPr>
      <w:r>
        <w:rPr>
          <w:lang w:val="sr-Latn-CS"/>
        </w:rPr>
        <w:t xml:space="preserve">Sastanci će se održavati posle predavanja u nekoj od slobodnih učionica gde možemo koristiti tablu da vizuelno predstavimo probleme, ideje, koncepte koje ćemo primenjivati u izradi projekta. Takođe, sastanci će se održavati u dogovoreno vreme kada su svi članovi dostupni, kako ne bi neko od članova propustio </w:t>
      </w:r>
      <w:r w:rsidR="00AD6BD2">
        <w:rPr>
          <w:lang w:val="sr-Latn-CS"/>
        </w:rPr>
        <w:t>nešto važno.</w:t>
      </w:r>
    </w:p>
    <w:p w14:paraId="1A38B699" w14:textId="77777777" w:rsidR="00D62E1E" w:rsidRDefault="00AD6BD2" w:rsidP="00995C29">
      <w:pPr>
        <w:pStyle w:val="BodyText"/>
        <w:rPr>
          <w:lang w:val="sr-Latn-CS"/>
        </w:rPr>
      </w:pPr>
      <w:r>
        <w:rPr>
          <w:lang w:val="sr-Latn-CS"/>
        </w:rPr>
        <w:t>Kako</w:t>
      </w:r>
      <w:r w:rsidR="00D62E1E" w:rsidRPr="00995C29">
        <w:rPr>
          <w:lang w:val="sr-Latn-CS"/>
        </w:rPr>
        <w:t xml:space="preserve"> će biti vođena </w:t>
      </w:r>
      <w:r w:rsidR="00D62E1E">
        <w:rPr>
          <w:lang w:val="sr-Latn-CS"/>
        </w:rPr>
        <w:t>evidencija o odlukama</w:t>
      </w:r>
      <w:r w:rsidR="00D62E1E" w:rsidRPr="00995C29">
        <w:rPr>
          <w:lang w:val="sr-Latn-CS"/>
        </w:rPr>
        <w:t xml:space="preserve"> u toku </w:t>
      </w:r>
      <w:r w:rsidR="00D62E1E">
        <w:rPr>
          <w:lang w:val="sr-Latn-CS"/>
        </w:rPr>
        <w:t>izrade projekta</w:t>
      </w:r>
      <w:r>
        <w:rPr>
          <w:lang w:val="sr-Latn-CS"/>
        </w:rPr>
        <w:t>:</w:t>
      </w:r>
    </w:p>
    <w:p w14:paraId="0CC1BD6A" w14:textId="77777777" w:rsidR="00AD6BD2" w:rsidRDefault="00AD6BD2" w:rsidP="00995C29">
      <w:pPr>
        <w:pStyle w:val="BodyText"/>
        <w:rPr>
          <w:lang w:val="sr-Latn-CS"/>
        </w:rPr>
      </w:pPr>
      <w:r>
        <w:rPr>
          <w:lang w:val="sr-Latn-CS"/>
        </w:rPr>
        <w:t>Odluke će se donositi demokratski, članovi tima će izneti svoje mišljenje vezano za aktuelnu temu, odlučivaće se glasanjem, i to jednoglasno. Evidenciju ćemo voditi preko Google Docs-a gde će svaki član imati pristup i mogućnost da svoje predloge zabeleže u dokumentu.</w:t>
      </w:r>
    </w:p>
    <w:p w14:paraId="7F8C36F6" w14:textId="77777777" w:rsidR="00AD6BD2" w:rsidRDefault="00AD6BD2" w:rsidP="00995C29">
      <w:pPr>
        <w:pStyle w:val="BodyText"/>
        <w:rPr>
          <w:lang w:val="sr-Latn-CS"/>
        </w:rPr>
      </w:pPr>
    </w:p>
    <w:p w14:paraId="4125890F" w14:textId="77777777" w:rsidR="00AD6BD2" w:rsidRDefault="00AD6BD2" w:rsidP="00995C29">
      <w:pPr>
        <w:pStyle w:val="BodyText"/>
        <w:rPr>
          <w:lang w:val="sr-Latn-CS"/>
        </w:rPr>
      </w:pPr>
    </w:p>
    <w:p w14:paraId="5807CA82" w14:textId="77777777" w:rsidR="00D62E1E" w:rsidRDefault="00AD6BD2" w:rsidP="00D62E1E">
      <w:pPr>
        <w:pStyle w:val="BodyText"/>
        <w:rPr>
          <w:lang w:val="sr-Latn-CS"/>
        </w:rPr>
      </w:pPr>
      <w:r>
        <w:rPr>
          <w:lang w:val="sr-Latn-CS"/>
        </w:rPr>
        <w:lastRenderedPageBreak/>
        <w:t>Načini</w:t>
      </w:r>
      <w:r w:rsidR="00D62E1E">
        <w:rPr>
          <w:lang w:val="sr-Latn-CS"/>
        </w:rPr>
        <w:t xml:space="preserve"> razmene</w:t>
      </w:r>
      <w:r w:rsidR="00D62E1E" w:rsidRPr="00995C29">
        <w:rPr>
          <w:lang w:val="sr-Latn-CS"/>
        </w:rPr>
        <w:t xml:space="preserve"> </w:t>
      </w:r>
      <w:r w:rsidR="00D62E1E">
        <w:rPr>
          <w:lang w:val="sr-Latn-CS"/>
        </w:rPr>
        <w:t>podataka</w:t>
      </w:r>
      <w:r>
        <w:rPr>
          <w:lang w:val="sr-Latn-CS"/>
        </w:rPr>
        <w:t>:</w:t>
      </w:r>
    </w:p>
    <w:p w14:paraId="3DF0B0B2" w14:textId="77777777" w:rsidR="00AD6BD2" w:rsidRDefault="00AD6BD2" w:rsidP="00D62E1E">
      <w:pPr>
        <w:pStyle w:val="BodyText"/>
        <w:rPr>
          <w:lang w:val="sr-Latn-CS"/>
        </w:rPr>
      </w:pPr>
      <w:r>
        <w:rPr>
          <w:lang w:val="sr-Latn-CS"/>
        </w:rPr>
        <w:t>Koristićemo Bitbucket gde će postojati repozitorijum kreiran za potrebe tima, odakle će svako od članova moći da pristupi podacima, kao i da ih ažurira, doda nove...</w:t>
      </w:r>
    </w:p>
    <w:p w14:paraId="55B783D7" w14:textId="77777777" w:rsidR="00AD6BD2" w:rsidRDefault="00AD6BD2" w:rsidP="00D62E1E">
      <w:pPr>
        <w:pStyle w:val="BodyText"/>
        <w:rPr>
          <w:lang w:val="sr-Latn-CS"/>
        </w:rPr>
      </w:pPr>
      <w:r>
        <w:rPr>
          <w:lang w:val="sr-Latn-CS"/>
        </w:rPr>
        <w:t>Uz pomoć screensharing-a možemo u realnom vremenu deliti sliku ekrana i svaki od članova može da pristupi sadržaju.</w:t>
      </w:r>
    </w:p>
    <w:p w14:paraId="7C49AD83" w14:textId="77777777" w:rsidR="00AD6BD2" w:rsidRDefault="00AD6BD2" w:rsidP="00D62E1E">
      <w:pPr>
        <w:pStyle w:val="BodyText"/>
        <w:rPr>
          <w:lang w:val="sr-Latn-CS"/>
        </w:rPr>
      </w:pPr>
      <w:r>
        <w:rPr>
          <w:lang w:val="sr-Latn-CS"/>
        </w:rPr>
        <w:t>U slučaju da su datoteke prevelike da bi se slale putem discord-a ili drustvenih mreža, možemo koristit Google Drive ili weTransfer koji su osmišljeni za čuvanje većih datoteka.</w:t>
      </w:r>
    </w:p>
    <w:p w14:paraId="319275B3" w14:textId="77777777" w:rsidR="00835400" w:rsidRPr="006F61C6" w:rsidRDefault="00835400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14:paraId="5ABA1849" w14:textId="77777777" w:rsidR="00835400" w:rsidRDefault="00AD6BD2" w:rsidP="00835400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995C29">
        <w:rPr>
          <w:lang w:val="sr-Latn-CS"/>
        </w:rPr>
        <w:t>rosečan</w:t>
      </w:r>
      <w:r w:rsidR="00835400" w:rsidRPr="00D96EF7">
        <w:rPr>
          <w:lang w:val="sr-Latn-CS"/>
        </w:rPr>
        <w:t xml:space="preserve"> </w:t>
      </w:r>
      <w:r w:rsidR="00835400">
        <w:rPr>
          <w:lang w:val="sr-Latn-CS"/>
        </w:rPr>
        <w:t>nedeljni broj sati rada na</w:t>
      </w:r>
      <w:r w:rsidR="00995C29">
        <w:rPr>
          <w:lang w:val="sr-Latn-CS"/>
        </w:rPr>
        <w:t xml:space="preserve"> izradi projekta</w:t>
      </w:r>
      <w:r w:rsidR="00835400">
        <w:rPr>
          <w:lang w:val="sr-Latn-CS"/>
        </w:rPr>
        <w:t xml:space="preserve"> </w:t>
      </w:r>
      <w:r w:rsidR="00D62E1E">
        <w:rPr>
          <w:lang w:val="sr-Latn-CS"/>
        </w:rPr>
        <w:t>(pojedinačno i timski)</w:t>
      </w:r>
      <w:r>
        <w:rPr>
          <w:lang w:val="sr-Latn-CS"/>
        </w:rPr>
        <w:t>:</w:t>
      </w:r>
    </w:p>
    <w:p w14:paraId="30429491" w14:textId="77777777" w:rsidR="00AD6BD2" w:rsidRDefault="00AD6BD2" w:rsidP="00835400">
      <w:pPr>
        <w:pStyle w:val="BodyText"/>
        <w:rPr>
          <w:lang w:val="sr-Latn-CS"/>
        </w:rPr>
      </w:pPr>
      <w:r>
        <w:rPr>
          <w:lang w:val="sr-Latn-CS"/>
        </w:rPr>
        <w:t xml:space="preserve">Da ne bismo kao tim došli u situaciju da zakasnimo sa </w:t>
      </w:r>
      <w:r w:rsidR="00E25AD7">
        <w:rPr>
          <w:lang w:val="sr-Latn-CS"/>
        </w:rPr>
        <w:t>krajnjim terminom za završetak projekta, treba dobro proceniti koliko se svako od članova može posvetiti projektu na nedeljnom, odnosno dnevnom nivou. Uzeći u obzir da svi članovi tima imaju relativno sličan raspored obaveza i aktivnosti na dnevnom nivou</w:t>
      </w:r>
      <w:r w:rsidR="00873338">
        <w:rPr>
          <w:lang w:val="sr-Latn-CS"/>
        </w:rPr>
        <w:t>, svaki od članova na dnevnom nivou može odvojiti 60-90 min, i da radi 7 dana nedeljno, što će na nedeljnom nivou iznositi 7-8 sati individualnog rada na projektu.</w:t>
      </w:r>
    </w:p>
    <w:p w14:paraId="054A55AC" w14:textId="77777777" w:rsidR="00873338" w:rsidRDefault="00873338" w:rsidP="00835400">
      <w:pPr>
        <w:pStyle w:val="BodyText"/>
        <w:rPr>
          <w:lang w:val="sr-Latn-CS"/>
        </w:rPr>
      </w:pPr>
      <w:r>
        <w:rPr>
          <w:lang w:val="sr-Latn-CS"/>
        </w:rPr>
        <w:t>Sastanci će se održavati 3 puta nedeljno, raspored će zavisiti od obaveza članova za tu nedelju, i cilj je da se timski radi bar 90-120 min po sastanku, na nedeljnom nivou broj sati timskog rada je 5-6 sati.</w:t>
      </w:r>
    </w:p>
    <w:p w14:paraId="0FC5568B" w14:textId="77777777" w:rsidR="00835400" w:rsidRDefault="00835400" w:rsidP="00835400">
      <w:pPr>
        <w:pStyle w:val="BodyText"/>
        <w:rPr>
          <w:lang w:val="sr-Latn-RS"/>
        </w:rPr>
      </w:pPr>
      <w:r w:rsidRPr="00835400">
        <w:rPr>
          <w:lang w:val="sr-Latn-RS"/>
        </w:rPr>
        <w:t>Isplanira</w:t>
      </w:r>
      <w:r w:rsidR="00AD6BD2">
        <w:rPr>
          <w:lang w:val="sr-Latn-RS"/>
        </w:rPr>
        <w:t>no</w:t>
      </w:r>
      <w:r w:rsidRPr="00835400">
        <w:rPr>
          <w:lang w:val="sr-Latn-RS"/>
        </w:rPr>
        <w:t xml:space="preserve"> odsustvo članova tima</w:t>
      </w:r>
      <w:r w:rsidR="00AD6BD2">
        <w:rPr>
          <w:lang w:val="sr-Latn-RS"/>
        </w:rPr>
        <w:t>:</w:t>
      </w:r>
    </w:p>
    <w:p w14:paraId="2095C8AC" w14:textId="77777777" w:rsidR="00873338" w:rsidRDefault="00873338" w:rsidP="00835400">
      <w:pPr>
        <w:pStyle w:val="BodyText"/>
        <w:rPr>
          <w:lang w:val="sr-Latn-RS"/>
        </w:rPr>
      </w:pPr>
      <w:r>
        <w:rPr>
          <w:lang w:val="sr-Latn-RS"/>
        </w:rPr>
        <w:t>Stefan Jovanovič: 29.4.-3.5.2024.</w:t>
      </w:r>
    </w:p>
    <w:p w14:paraId="2D402E79" w14:textId="77777777" w:rsidR="00873338" w:rsidRDefault="00873338" w:rsidP="00835400">
      <w:pPr>
        <w:pStyle w:val="BodyText"/>
        <w:rPr>
          <w:lang w:val="sr-Latn-RS"/>
        </w:rPr>
      </w:pPr>
      <w:r>
        <w:rPr>
          <w:lang w:val="sr-Latn-RS"/>
        </w:rPr>
        <w:t>Tomislav Jovanović: Nema planiranih odsustva.</w:t>
      </w:r>
    </w:p>
    <w:p w14:paraId="1243B672" w14:textId="77777777" w:rsidR="00873338" w:rsidRPr="00D96EF7" w:rsidRDefault="00873338" w:rsidP="00835400">
      <w:pPr>
        <w:pStyle w:val="BodyText"/>
        <w:rPr>
          <w:lang w:val="sr-Latn-CS"/>
        </w:rPr>
      </w:pPr>
      <w:r>
        <w:rPr>
          <w:lang w:val="sr-Latn-RS"/>
        </w:rPr>
        <w:t>Svetomir Jončić: 25.3.-27.3.2024. i 29.4.-6.5.2024.</w:t>
      </w:r>
    </w:p>
    <w:p w14:paraId="4ABAE8C3" w14:textId="77777777" w:rsidR="00995C29" w:rsidRDefault="00AD6BD2" w:rsidP="00995C29">
      <w:pPr>
        <w:pStyle w:val="BodyText"/>
        <w:rPr>
          <w:lang w:val="sr-Latn-CS"/>
        </w:rPr>
      </w:pPr>
      <w:r>
        <w:rPr>
          <w:lang w:val="sr-Latn-CS"/>
        </w:rPr>
        <w:t>U</w:t>
      </w:r>
      <w:r w:rsidR="00995C29">
        <w:rPr>
          <w:lang w:val="sr-Latn-CS"/>
        </w:rPr>
        <w:t>kupan broj sati rada na izradi projekta</w:t>
      </w:r>
      <w:r>
        <w:rPr>
          <w:lang w:val="sr-Latn-CS"/>
        </w:rPr>
        <w:t>:</w:t>
      </w:r>
    </w:p>
    <w:p w14:paraId="7F806743" w14:textId="77777777" w:rsidR="00873338" w:rsidRDefault="00873338" w:rsidP="00995C29">
      <w:pPr>
        <w:pStyle w:val="BodyText"/>
        <w:rPr>
          <w:lang w:val="sr-Latn-CS"/>
        </w:rPr>
      </w:pPr>
      <w:r>
        <w:rPr>
          <w:lang w:val="sr-Latn-CS"/>
        </w:rPr>
        <w:t>180-200 h</w:t>
      </w:r>
    </w:p>
    <w:p w14:paraId="7C068127" w14:textId="77777777" w:rsidR="00835400" w:rsidRDefault="00835400" w:rsidP="00835400">
      <w:pPr>
        <w:pStyle w:val="BodyText"/>
        <w:rPr>
          <w:lang w:val="sr-Latn-RS"/>
        </w:rPr>
      </w:pPr>
    </w:p>
    <w:p w14:paraId="2095B346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01AE" w14:textId="77777777" w:rsidR="007041DA" w:rsidRDefault="007041DA">
      <w:r>
        <w:separator/>
      </w:r>
    </w:p>
  </w:endnote>
  <w:endnote w:type="continuationSeparator" w:id="0">
    <w:p w14:paraId="26E9198A" w14:textId="77777777" w:rsidR="007041DA" w:rsidRDefault="0070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A5BF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54344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4D4151F0" w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75BAFC40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216C10DF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540DFC">
            <w:rPr>
              <w:lang w:val="sr-Latn-CS"/>
            </w:rPr>
            <w:t>Bušido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97472C">
            <w:rPr>
              <w:lang w:val="sr-Latn-CS"/>
            </w:rPr>
            <w:t>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9D00AF6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5DF14478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1D26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58756" w14:textId="77777777" w:rsidR="007041DA" w:rsidRDefault="007041DA">
      <w:r>
        <w:separator/>
      </w:r>
    </w:p>
  </w:footnote>
  <w:footnote w:type="continuationSeparator" w:id="0">
    <w:p w14:paraId="4A090624" w14:textId="77777777" w:rsidR="007041DA" w:rsidRDefault="00704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8C96" w14:textId="77777777" w:rsidR="002343C5" w:rsidRDefault="002343C5">
    <w:pPr>
      <w:rPr>
        <w:sz w:val="24"/>
      </w:rPr>
    </w:pPr>
  </w:p>
  <w:p w14:paraId="788829E2" w14:textId="77777777" w:rsidR="002343C5" w:rsidRDefault="002343C5">
    <w:pPr>
      <w:pBdr>
        <w:top w:val="single" w:sz="6" w:space="1" w:color="auto"/>
      </w:pBdr>
      <w:rPr>
        <w:sz w:val="24"/>
      </w:rPr>
    </w:pPr>
  </w:p>
  <w:p w14:paraId="1ABBC9AD" w14:textId="77777777" w:rsidR="002343C5" w:rsidRPr="006F61C6" w:rsidRDefault="00540DFC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Bušido</w:t>
    </w:r>
  </w:p>
  <w:p w14:paraId="3134AE04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4D04A3D2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5C97E62C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DD0AF45" w14:textId="77777777" w:rsidR="002343C5" w:rsidRPr="006D0694" w:rsidRDefault="0097472C">
          <w:pPr>
            <w:rPr>
              <w:lang w:val="sr-Latn-CS"/>
            </w:rPr>
          </w:pPr>
          <w:r>
            <w:rPr>
              <w:lang w:val="sr-Latn-CS"/>
            </w:rPr>
            <w:t>Ball Ball</w:t>
          </w:r>
        </w:p>
      </w:tc>
      <w:tc>
        <w:tcPr>
          <w:tcW w:w="3179" w:type="dxa"/>
        </w:tcPr>
        <w:p w14:paraId="19E0B54C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54228A2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A65FD5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45B53798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540DFC">
            <w:rPr>
              <w:lang w:val="sr-Latn-CS"/>
            </w:rPr>
            <w:t>0</w:t>
          </w:r>
          <w:r w:rsidR="00E1202A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.0</w:t>
          </w:r>
          <w:r w:rsidR="00E1202A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97472C">
            <w:rPr>
              <w:lang w:val="sr-Latn-CS"/>
            </w:rPr>
            <w:t>24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38AC4BC9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4C1ABC08" w14:textId="77777777" w:rsidR="002343C5" w:rsidRPr="006D0694" w:rsidRDefault="006F61C6" w:rsidP="002B4765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97472C">
            <w:rPr>
              <w:lang w:val="sr-Latn-CS"/>
            </w:rPr>
            <w:t>BallBall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44E41F6F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9FDF8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4407244">
    <w:abstractNumId w:val="0"/>
  </w:num>
  <w:num w:numId="2" w16cid:durableId="977416726">
    <w:abstractNumId w:val="1"/>
  </w:num>
  <w:num w:numId="3" w16cid:durableId="1176921603">
    <w:abstractNumId w:val="2"/>
  </w:num>
  <w:num w:numId="4" w16cid:durableId="1366519970">
    <w:abstractNumId w:val="11"/>
  </w:num>
  <w:num w:numId="5" w16cid:durableId="11459264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44133750">
    <w:abstractNumId w:val="3"/>
  </w:num>
  <w:num w:numId="7" w16cid:durableId="287010942">
    <w:abstractNumId w:val="7"/>
  </w:num>
  <w:num w:numId="8" w16cid:durableId="18887130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9074739">
    <w:abstractNumId w:val="4"/>
  </w:num>
  <w:num w:numId="10" w16cid:durableId="177237486">
    <w:abstractNumId w:val="8"/>
  </w:num>
  <w:num w:numId="11" w16cid:durableId="342821457">
    <w:abstractNumId w:val="10"/>
  </w:num>
  <w:num w:numId="12" w16cid:durableId="1905750215">
    <w:abstractNumId w:val="9"/>
  </w:num>
  <w:num w:numId="13" w16cid:durableId="1688285925">
    <w:abstractNumId w:val="5"/>
  </w:num>
  <w:num w:numId="14" w16cid:durableId="748959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13E10"/>
    <w:rsid w:val="000A064C"/>
    <w:rsid w:val="000E1295"/>
    <w:rsid w:val="000F5EE8"/>
    <w:rsid w:val="00103833"/>
    <w:rsid w:val="00135B3D"/>
    <w:rsid w:val="001410D6"/>
    <w:rsid w:val="00151CDF"/>
    <w:rsid w:val="00157DAE"/>
    <w:rsid w:val="001E4E21"/>
    <w:rsid w:val="001F6798"/>
    <w:rsid w:val="00210E17"/>
    <w:rsid w:val="002343C5"/>
    <w:rsid w:val="0024759A"/>
    <w:rsid w:val="00257501"/>
    <w:rsid w:val="00260B17"/>
    <w:rsid w:val="002B4765"/>
    <w:rsid w:val="003312BC"/>
    <w:rsid w:val="00387292"/>
    <w:rsid w:val="003A4834"/>
    <w:rsid w:val="003C6C27"/>
    <w:rsid w:val="003D5CA3"/>
    <w:rsid w:val="003E416D"/>
    <w:rsid w:val="003F7DFE"/>
    <w:rsid w:val="00422B0E"/>
    <w:rsid w:val="0046548E"/>
    <w:rsid w:val="00490DC7"/>
    <w:rsid w:val="00495821"/>
    <w:rsid w:val="004A22E8"/>
    <w:rsid w:val="0053248E"/>
    <w:rsid w:val="00540DFC"/>
    <w:rsid w:val="005430FA"/>
    <w:rsid w:val="00555767"/>
    <w:rsid w:val="00574004"/>
    <w:rsid w:val="005A054F"/>
    <w:rsid w:val="005A0ED1"/>
    <w:rsid w:val="005F5F40"/>
    <w:rsid w:val="00614EF5"/>
    <w:rsid w:val="00670936"/>
    <w:rsid w:val="006776CF"/>
    <w:rsid w:val="006D0694"/>
    <w:rsid w:val="006D41CE"/>
    <w:rsid w:val="006F61C6"/>
    <w:rsid w:val="007041DA"/>
    <w:rsid w:val="00706DD4"/>
    <w:rsid w:val="007A2854"/>
    <w:rsid w:val="007B69A4"/>
    <w:rsid w:val="007E1F8E"/>
    <w:rsid w:val="007F3B04"/>
    <w:rsid w:val="0081471E"/>
    <w:rsid w:val="00835400"/>
    <w:rsid w:val="0084235B"/>
    <w:rsid w:val="00851B00"/>
    <w:rsid w:val="00870F50"/>
    <w:rsid w:val="00873338"/>
    <w:rsid w:val="008E29EF"/>
    <w:rsid w:val="008E3870"/>
    <w:rsid w:val="008F13A1"/>
    <w:rsid w:val="00911ED6"/>
    <w:rsid w:val="009207A8"/>
    <w:rsid w:val="0093054F"/>
    <w:rsid w:val="00932E62"/>
    <w:rsid w:val="0097472C"/>
    <w:rsid w:val="00995C29"/>
    <w:rsid w:val="0099694D"/>
    <w:rsid w:val="009D58E8"/>
    <w:rsid w:val="00A70277"/>
    <w:rsid w:val="00A74DEF"/>
    <w:rsid w:val="00A97B47"/>
    <w:rsid w:val="00AB1DE2"/>
    <w:rsid w:val="00AC06A4"/>
    <w:rsid w:val="00AD6BD2"/>
    <w:rsid w:val="00AE7AE3"/>
    <w:rsid w:val="00B10BF0"/>
    <w:rsid w:val="00B250E1"/>
    <w:rsid w:val="00B357AD"/>
    <w:rsid w:val="00B40827"/>
    <w:rsid w:val="00B549D9"/>
    <w:rsid w:val="00B75D52"/>
    <w:rsid w:val="00B93575"/>
    <w:rsid w:val="00BB7AAA"/>
    <w:rsid w:val="00BD39B8"/>
    <w:rsid w:val="00C24B5D"/>
    <w:rsid w:val="00C30C23"/>
    <w:rsid w:val="00C4723D"/>
    <w:rsid w:val="00C502CA"/>
    <w:rsid w:val="00C857F5"/>
    <w:rsid w:val="00CC420E"/>
    <w:rsid w:val="00CF694C"/>
    <w:rsid w:val="00D104B9"/>
    <w:rsid w:val="00D36260"/>
    <w:rsid w:val="00D62E1E"/>
    <w:rsid w:val="00D81468"/>
    <w:rsid w:val="00D96EF7"/>
    <w:rsid w:val="00D97F08"/>
    <w:rsid w:val="00DF310B"/>
    <w:rsid w:val="00E1202A"/>
    <w:rsid w:val="00E25AD7"/>
    <w:rsid w:val="00E464F7"/>
    <w:rsid w:val="00EA1072"/>
    <w:rsid w:val="00EB4996"/>
    <w:rsid w:val="00EC70CF"/>
    <w:rsid w:val="00F2467E"/>
    <w:rsid w:val="00F267E3"/>
    <w:rsid w:val="00F334DC"/>
    <w:rsid w:val="00F62203"/>
    <w:rsid w:val="00F7567C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BCE171"/>
  <w15:chartTrackingRefBased/>
  <w15:docId w15:val="{511F2AAB-C686-4E87-8365-707970C9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</TotalTime>
  <Pages>7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Svetomir Joncic</cp:lastModifiedBy>
  <cp:revision>2</cp:revision>
  <cp:lastPrinted>2024-03-03T22:57:00Z</cp:lastPrinted>
  <dcterms:created xsi:type="dcterms:W3CDTF">2024-03-12T17:20:00Z</dcterms:created>
  <dcterms:modified xsi:type="dcterms:W3CDTF">2024-03-12T17:20:00Z</dcterms:modified>
</cp:coreProperties>
</file>